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0F808" w14:textId="77777777" w:rsidR="00F44519" w:rsidRPr="00EB4B96" w:rsidRDefault="00EF59E1" w:rsidP="00EB4B96">
      <w:pPr>
        <w:pStyle w:val="Ttulo"/>
        <w:pBdr>
          <w:bottom w:val="single" w:sz="48" w:space="0" w:color="FF7A00" w:themeColor="accent1"/>
        </w:pBdr>
        <w:spacing w:after="0" w:line="240" w:lineRule="atLeast"/>
        <w:rPr>
          <w:color w:val="000000" w:themeColor="text1"/>
          <w:sz w:val="40"/>
          <w:szCs w:val="40"/>
        </w:rPr>
      </w:pPr>
      <w:r w:rsidRPr="00EB4B96">
        <w:rPr>
          <w:color w:val="000000" w:themeColor="text1"/>
          <w:sz w:val="40"/>
          <w:szCs w:val="40"/>
        </w:rPr>
        <w:t>Práctica</w:t>
      </w:r>
    </w:p>
    <w:p w14:paraId="04280A13" w14:textId="77777777" w:rsidR="00EB4B96" w:rsidRPr="00EB4B96" w:rsidRDefault="00EB4B96" w:rsidP="008C054C">
      <w:pPr>
        <w:pStyle w:val="Ttulo1"/>
        <w:spacing w:before="0" w:after="0" w:line="240" w:lineRule="auto"/>
        <w:rPr>
          <w:color w:val="000000" w:themeColor="text1"/>
          <w:sz w:val="20"/>
          <w:szCs w:val="20"/>
        </w:rPr>
      </w:pPr>
    </w:p>
    <w:p w14:paraId="08868CE2" w14:textId="6B75F3A1" w:rsidR="00BA2D48" w:rsidRPr="00BA2D48" w:rsidRDefault="00BA2D48" w:rsidP="00BA2D48">
      <w:pPr>
        <w:pStyle w:val="Ttulo1"/>
        <w:spacing w:before="0" w:after="0" w:line="240" w:lineRule="auto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Con relación a la práctica de empleado, como actividad del </w:t>
      </w:r>
      <w:proofErr w:type="gramStart"/>
      <w:r>
        <w:rPr>
          <w:color w:val="000000" w:themeColor="text1"/>
          <w:sz w:val="20"/>
          <w:szCs w:val="20"/>
        </w:rPr>
        <w:t>día lunes</w:t>
      </w:r>
      <w:proofErr w:type="gramEnd"/>
      <w:r>
        <w:rPr>
          <w:color w:val="000000" w:themeColor="text1"/>
          <w:sz w:val="20"/>
          <w:szCs w:val="20"/>
        </w:rPr>
        <w:t xml:space="preserve"> 3 de marzo incluye los siguientes campos en el formulario:</w:t>
      </w:r>
    </w:p>
    <w:p w14:paraId="6EF8A325" w14:textId="274E52E8" w:rsidR="00EB4B96" w:rsidRPr="00BA2D48" w:rsidRDefault="00BA2D48" w:rsidP="00BA2D48">
      <w:pPr>
        <w:jc w:val="center"/>
      </w:pPr>
      <w:r>
        <w:rPr>
          <w:rFonts w:ascii="Arial" w:hAnsi="Arial" w:cs="Arial"/>
          <w:noProof/>
        </w:rPr>
        <w:drawing>
          <wp:inline distT="0" distB="0" distL="0" distR="0" wp14:anchorId="418276A0" wp14:editId="638E6168">
            <wp:extent cx="3525420" cy="4723765"/>
            <wp:effectExtent l="0" t="0" r="5715" b="635"/>
            <wp:docPr id="180166633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666330" name="Imagen 180166633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9734" cy="47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7A845" w14:textId="77777777" w:rsidR="003C4AD4" w:rsidRPr="00EB4B96" w:rsidRDefault="003C4AD4" w:rsidP="008C054C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64FFCB53" w14:textId="77777777" w:rsidR="00BA2D48" w:rsidRDefault="00BA2D48" w:rsidP="00BA2D48">
      <w:pPr>
        <w:pStyle w:val="Ttulo1"/>
        <w:spacing w:before="0" w:after="0" w:line="240" w:lineRule="auto"/>
        <w:jc w:val="center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y modifica la BD</w:t>
      </w:r>
    </w:p>
    <w:p w14:paraId="7C1F3335" w14:textId="77777777" w:rsidR="00F44519" w:rsidRPr="00EB4B96" w:rsidRDefault="00F44519" w:rsidP="008C054C">
      <w:pPr>
        <w:spacing w:after="0" w:line="240" w:lineRule="auto"/>
        <w:jc w:val="center"/>
        <w:rPr>
          <w:rFonts w:ascii="Arial" w:hAnsi="Arial" w:cs="Arial"/>
        </w:rPr>
      </w:pPr>
    </w:p>
    <w:p w14:paraId="53FC77C8" w14:textId="462E62CD" w:rsidR="00F44519" w:rsidRPr="00EB4B96" w:rsidRDefault="00BA2D48" w:rsidP="00BA2D48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2DC6B36" wp14:editId="7E42CBB9">
            <wp:extent cx="3606800" cy="2028936"/>
            <wp:effectExtent l="0" t="0" r="0" b="3175"/>
            <wp:docPr id="12326304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630452" name="Imagen 123263045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666" cy="203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4519" w:rsidRPr="00EB4B96" w:rsidSect="008C054C">
      <w:footerReference w:type="even" r:id="rId9"/>
      <w:footerReference w:type="default" r:id="rId10"/>
      <w:pgSz w:w="11907" w:h="16839"/>
      <w:pgMar w:top="1080" w:right="864" w:bottom="158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C54E50" w14:textId="77777777" w:rsidR="009241D3" w:rsidRDefault="009241D3">
      <w:pPr>
        <w:spacing w:after="0" w:line="240" w:lineRule="auto"/>
      </w:pPr>
      <w:r>
        <w:separator/>
      </w:r>
    </w:p>
  </w:endnote>
  <w:endnote w:type="continuationSeparator" w:id="0">
    <w:p w14:paraId="00B6F973" w14:textId="77777777" w:rsidR="009241D3" w:rsidRDefault="00924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1664362541"/>
      <w:docPartObj>
        <w:docPartGallery w:val="Page Numbers (Bottom of Page)"/>
        <w:docPartUnique/>
      </w:docPartObj>
    </w:sdtPr>
    <w:sdtContent>
      <w:p w14:paraId="384940DF" w14:textId="77777777" w:rsidR="008C054C" w:rsidRDefault="008C054C" w:rsidP="00FD72F8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6D4A7616" w14:textId="77777777" w:rsidR="008C054C" w:rsidRDefault="008C054C" w:rsidP="008C054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1056541475"/>
      <w:docPartObj>
        <w:docPartGallery w:val="Page Numbers (Bottom of Page)"/>
        <w:docPartUnique/>
      </w:docPartObj>
    </w:sdtPr>
    <w:sdtContent>
      <w:p w14:paraId="2DE251A7" w14:textId="77777777" w:rsidR="008C054C" w:rsidRDefault="008C054C" w:rsidP="00FD72F8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5E634BC8" w14:textId="77777777" w:rsidR="00F44519" w:rsidRDefault="00F44519" w:rsidP="008C054C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05666D" w14:textId="77777777" w:rsidR="009241D3" w:rsidRDefault="009241D3">
      <w:pPr>
        <w:spacing w:after="0" w:line="240" w:lineRule="auto"/>
      </w:pPr>
      <w:r>
        <w:separator/>
      </w:r>
    </w:p>
  </w:footnote>
  <w:footnote w:type="continuationSeparator" w:id="0">
    <w:p w14:paraId="3AAAAC7C" w14:textId="77777777" w:rsidR="009241D3" w:rsidRDefault="009241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769355">
    <w:abstractNumId w:val="8"/>
  </w:num>
  <w:num w:numId="2" w16cid:durableId="429934448">
    <w:abstractNumId w:val="8"/>
  </w:num>
  <w:num w:numId="3" w16cid:durableId="1022319580">
    <w:abstractNumId w:val="9"/>
  </w:num>
  <w:num w:numId="4" w16cid:durableId="12731982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418522383">
    <w:abstractNumId w:val="10"/>
  </w:num>
  <w:num w:numId="6" w16cid:durableId="1032926334">
    <w:abstractNumId w:val="7"/>
  </w:num>
  <w:num w:numId="7" w16cid:durableId="807167445">
    <w:abstractNumId w:val="6"/>
  </w:num>
  <w:num w:numId="8" w16cid:durableId="815683060">
    <w:abstractNumId w:val="5"/>
  </w:num>
  <w:num w:numId="9" w16cid:durableId="235168914">
    <w:abstractNumId w:val="4"/>
  </w:num>
  <w:num w:numId="10" w16cid:durableId="1556501851">
    <w:abstractNumId w:val="3"/>
  </w:num>
  <w:num w:numId="11" w16cid:durableId="1870945556">
    <w:abstractNumId w:val="2"/>
  </w:num>
  <w:num w:numId="12" w16cid:durableId="1058865932">
    <w:abstractNumId w:val="1"/>
  </w:num>
  <w:num w:numId="13" w16cid:durableId="2118519077">
    <w:abstractNumId w:val="0"/>
  </w:num>
  <w:num w:numId="14" w16cid:durableId="591473305">
    <w:abstractNumId w:val="8"/>
    <w:lvlOverride w:ilvl="0">
      <w:startOverride w:val="1"/>
    </w:lvlOverride>
  </w:num>
  <w:num w:numId="15" w16cid:durableId="1764104956">
    <w:abstractNumId w:val="8"/>
  </w:num>
  <w:num w:numId="16" w16cid:durableId="13643323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31F"/>
    <w:rsid w:val="00035BE9"/>
    <w:rsid w:val="00101906"/>
    <w:rsid w:val="00123D51"/>
    <w:rsid w:val="003C4AD4"/>
    <w:rsid w:val="003F16A6"/>
    <w:rsid w:val="00445455"/>
    <w:rsid w:val="00704FCB"/>
    <w:rsid w:val="008B4431"/>
    <w:rsid w:val="008C054C"/>
    <w:rsid w:val="009241D3"/>
    <w:rsid w:val="00B0531F"/>
    <w:rsid w:val="00BA2D48"/>
    <w:rsid w:val="00EB4B96"/>
    <w:rsid w:val="00EF59E1"/>
    <w:rsid w:val="00F4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628A58"/>
  <w15:chartTrackingRefBased/>
  <w15:docId w15:val="{A6C88C6C-912B-5F47-AA28-CE05A3369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45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tulo">
    <w:name w:val="Subtitle"/>
    <w:basedOn w:val="Normal"/>
    <w:link w:val="SubttuloC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666660" w:themeColor="text2" w:themeTint="BF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olor w:val="666660" w:themeColor="text2" w:themeTint="BF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4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color w:val="454541" w:themeColor="text2" w:themeTint="E6"/>
      <w:sz w:val="34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styleId="Ttulodellibro">
    <w:name w:val="Book Title"/>
    <w:basedOn w:val="Fuentedeprrafopredeter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Encabezadodelista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Encabezado">
    <w:name w:val="header"/>
    <w:basedOn w:val="Normal"/>
    <w:link w:val="EncabezadoCar"/>
    <w:uiPriority w:val="99"/>
    <w:unhideWhenUsed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styleId="Nmerodepgina">
    <w:name w:val="page number"/>
    <w:basedOn w:val="Fuentedeprrafopredeter"/>
    <w:uiPriority w:val="99"/>
    <w:semiHidden/>
    <w:unhideWhenUsed/>
    <w:rsid w:val="008C05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aulinasolorzano/Library/Group%20Containers/UBF8T346G9.Office/User%20Content.localized/Templates.localized/Pra&#769;ctica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Práctica.dotx</Template>
  <TotalTime>2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Solórzano</dc:creator>
  <cp:keywords/>
  <dc:description/>
  <cp:lastModifiedBy>Paulina Solorzano</cp:lastModifiedBy>
  <cp:revision>2</cp:revision>
  <dcterms:created xsi:type="dcterms:W3CDTF">2025-03-03T15:27:00Z</dcterms:created>
  <dcterms:modified xsi:type="dcterms:W3CDTF">2025-03-03T15:30:00Z</dcterms:modified>
</cp:coreProperties>
</file>