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7D92E" w14:textId="77777777" w:rsidR="00F44519" w:rsidRPr="00EB4B96" w:rsidRDefault="00EF59E1" w:rsidP="00EB4B96">
      <w:pPr>
        <w:pStyle w:val="Ttulo"/>
        <w:pBdr>
          <w:bottom w:val="single" w:sz="48" w:space="0" w:color="FF7A00" w:themeColor="accent1"/>
        </w:pBdr>
        <w:spacing w:after="0" w:line="240" w:lineRule="atLeast"/>
        <w:rPr>
          <w:color w:val="000000" w:themeColor="text1"/>
          <w:sz w:val="40"/>
          <w:szCs w:val="40"/>
        </w:rPr>
      </w:pPr>
      <w:r w:rsidRPr="00EB4B96">
        <w:rPr>
          <w:color w:val="000000" w:themeColor="text1"/>
          <w:sz w:val="40"/>
          <w:szCs w:val="40"/>
        </w:rPr>
        <w:t>Práctica</w:t>
      </w:r>
    </w:p>
    <w:p w14:paraId="5E4394E6" w14:textId="77777777" w:rsidR="00EB4B96" w:rsidRPr="00EB4B96" w:rsidRDefault="00EB4B96" w:rsidP="008C054C">
      <w:pPr>
        <w:pStyle w:val="Ttulo1"/>
        <w:spacing w:before="0" w:after="0" w:line="240" w:lineRule="auto"/>
        <w:rPr>
          <w:color w:val="000000" w:themeColor="text1"/>
          <w:sz w:val="20"/>
          <w:szCs w:val="20"/>
        </w:rPr>
      </w:pPr>
    </w:p>
    <w:p w14:paraId="61B41791" w14:textId="11E707E2" w:rsidR="00F44519" w:rsidRPr="00EB4B96" w:rsidRDefault="008B2183" w:rsidP="008C054C">
      <w:pPr>
        <w:pStyle w:val="Ttulo1"/>
        <w:spacing w:before="0"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Práctica de consulta de </w:t>
      </w:r>
      <w:r w:rsidR="00C06B3D">
        <w:rPr>
          <w:color w:val="000000" w:themeColor="text1"/>
          <w:sz w:val="20"/>
          <w:szCs w:val="20"/>
        </w:rPr>
        <w:t>empleado</w:t>
      </w:r>
    </w:p>
    <w:p w14:paraId="6D59E900" w14:textId="77777777" w:rsidR="00EB4B96" w:rsidRDefault="00EB4B96" w:rsidP="008C054C">
      <w:pPr>
        <w:spacing w:after="0" w:line="240" w:lineRule="auto"/>
        <w:rPr>
          <w:color w:val="000000" w:themeColor="text1"/>
        </w:rPr>
      </w:pPr>
    </w:p>
    <w:p w14:paraId="704DCEEE" w14:textId="2A818549" w:rsidR="00F44519" w:rsidRPr="00CE77D0" w:rsidRDefault="008B2183" w:rsidP="00CE77D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</w:t>
      </w:r>
      <w:r w:rsidR="006E6A3F">
        <w:rPr>
          <w:color w:val="000000" w:themeColor="text1"/>
        </w:rPr>
        <w:t>onsulta.html</w:t>
      </w:r>
    </w:p>
    <w:p w14:paraId="3787ABD9" w14:textId="77777777" w:rsidR="006E6A3F" w:rsidRDefault="006E6A3F" w:rsidP="008C054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7898C20" wp14:editId="624A5A47">
            <wp:extent cx="4464278" cy="2971800"/>
            <wp:effectExtent l="0" t="0" r="6350" b="0"/>
            <wp:docPr id="1058890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9047" name="Imagen 1058890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924" cy="29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C10F" w14:textId="77777777" w:rsidR="00CE77D0" w:rsidRDefault="00CE77D0" w:rsidP="008C054C">
      <w:pPr>
        <w:spacing w:after="0" w:line="240" w:lineRule="auto"/>
        <w:rPr>
          <w:rFonts w:ascii="Arial" w:hAnsi="Arial" w:cs="Arial"/>
        </w:rPr>
      </w:pPr>
    </w:p>
    <w:p w14:paraId="041F7E3A" w14:textId="5628C455" w:rsidR="00CE77D0" w:rsidRDefault="00CE77D0" w:rsidP="008C054C">
      <w:pPr>
        <w:spacing w:after="0" w:line="240" w:lineRule="auto"/>
        <w:rPr>
          <w:rFonts w:ascii="Arial" w:hAnsi="Arial" w:cs="Arial"/>
        </w:rPr>
      </w:pPr>
    </w:p>
    <w:p w14:paraId="21712B93" w14:textId="1B8617FC" w:rsidR="00CE77D0" w:rsidRDefault="00CE77D0" w:rsidP="008C054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consulta.js</w:t>
      </w:r>
    </w:p>
    <w:p w14:paraId="3C5C74D7" w14:textId="77777777" w:rsidR="006E6A3F" w:rsidRDefault="006E6A3F" w:rsidP="008C054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0D9F2991" wp14:editId="2941F46A">
            <wp:extent cx="4636930" cy="3812405"/>
            <wp:effectExtent l="0" t="0" r="0" b="0"/>
            <wp:docPr id="12045652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65296" name="Imagen 12045652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049" cy="383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2770" w14:textId="77777777" w:rsidR="006E6A3F" w:rsidRDefault="006E6A3F" w:rsidP="008C054C">
      <w:pPr>
        <w:spacing w:after="0" w:line="240" w:lineRule="auto"/>
        <w:rPr>
          <w:rFonts w:ascii="Arial" w:hAnsi="Arial" w:cs="Arial"/>
        </w:rPr>
      </w:pPr>
    </w:p>
    <w:p w14:paraId="05D8FCDE" w14:textId="77777777" w:rsidR="006E6A3F" w:rsidRDefault="006E6A3F" w:rsidP="008C054C">
      <w:pPr>
        <w:spacing w:after="0" w:line="240" w:lineRule="auto"/>
        <w:rPr>
          <w:rFonts w:ascii="Arial" w:hAnsi="Arial" w:cs="Arial"/>
        </w:rPr>
      </w:pPr>
    </w:p>
    <w:p w14:paraId="7A2C9AF9" w14:textId="77777777" w:rsidR="00CE77D0" w:rsidRDefault="00CE77D0" w:rsidP="008C054C">
      <w:pPr>
        <w:spacing w:after="0" w:line="240" w:lineRule="auto"/>
        <w:rPr>
          <w:rFonts w:ascii="Arial" w:hAnsi="Arial" w:cs="Arial"/>
        </w:rPr>
      </w:pPr>
    </w:p>
    <w:p w14:paraId="5A4099E4" w14:textId="68D36BAC" w:rsidR="006E6A3F" w:rsidRDefault="00A8661F" w:rsidP="008C054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</w:t>
      </w:r>
      <w:r w:rsidR="006E6A3F">
        <w:rPr>
          <w:rFonts w:ascii="Arial" w:hAnsi="Arial" w:cs="Arial"/>
        </w:rPr>
        <w:t>ndex.js</w:t>
      </w:r>
    </w:p>
    <w:p w14:paraId="740863AA" w14:textId="41FB217D" w:rsidR="00F44519" w:rsidRDefault="006E6A3F" w:rsidP="008C054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72D53F0" wp14:editId="4D8CAFD2">
            <wp:extent cx="6463665" cy="1695450"/>
            <wp:effectExtent l="0" t="0" r="635" b="6350"/>
            <wp:docPr id="2043969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69773" name="Imagen 20439697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EDBB" w14:textId="77777777" w:rsidR="00A8661F" w:rsidRDefault="00A8661F" w:rsidP="008C054C">
      <w:pPr>
        <w:spacing w:after="0" w:line="240" w:lineRule="auto"/>
        <w:rPr>
          <w:rFonts w:ascii="Arial" w:hAnsi="Arial" w:cs="Arial"/>
        </w:rPr>
      </w:pPr>
    </w:p>
    <w:p w14:paraId="28CB5B53" w14:textId="77777777" w:rsidR="00FF1A8A" w:rsidRDefault="00FF1A8A" w:rsidP="00FF1A8A">
      <w:r w:rsidRPr="003E52A1">
        <w:t>Resultados</w:t>
      </w:r>
    </w:p>
    <w:p w14:paraId="1C7B4B95" w14:textId="77777777" w:rsidR="00FF1A8A" w:rsidRDefault="00FF1A8A" w:rsidP="00FF1A8A">
      <w:r>
        <w:rPr>
          <w:noProof/>
        </w:rPr>
        <w:drawing>
          <wp:inline distT="0" distB="0" distL="0" distR="0" wp14:anchorId="05602407" wp14:editId="2298AAB5">
            <wp:extent cx="6463665" cy="1848485"/>
            <wp:effectExtent l="0" t="0" r="635" b="5715"/>
            <wp:docPr id="347890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90158" name="Imagen 3478901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5C99" w14:textId="77777777" w:rsidR="00FF1A8A" w:rsidRDefault="00FF1A8A" w:rsidP="00FF1A8A"/>
    <w:p w14:paraId="153D06AD" w14:textId="019E1655" w:rsidR="00A8661F" w:rsidRPr="00EB4B96" w:rsidRDefault="00A8661F" w:rsidP="00FF1A8A">
      <w:pPr>
        <w:spacing w:after="0" w:line="240" w:lineRule="auto"/>
        <w:rPr>
          <w:rFonts w:ascii="Arial" w:hAnsi="Arial" w:cs="Arial"/>
        </w:rPr>
      </w:pPr>
    </w:p>
    <w:sectPr w:rsidR="00A8661F" w:rsidRPr="00EB4B96" w:rsidSect="008C054C">
      <w:footerReference w:type="even" r:id="rId11"/>
      <w:footerReference w:type="default" r:id="rId12"/>
      <w:pgSz w:w="11907" w:h="1683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3DD2D" w14:textId="77777777" w:rsidR="005D2DC1" w:rsidRDefault="005D2DC1">
      <w:pPr>
        <w:spacing w:after="0" w:line="240" w:lineRule="auto"/>
      </w:pPr>
      <w:r>
        <w:separator/>
      </w:r>
    </w:p>
  </w:endnote>
  <w:endnote w:type="continuationSeparator" w:id="0">
    <w:p w14:paraId="3777EFC2" w14:textId="77777777" w:rsidR="005D2DC1" w:rsidRDefault="005D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664362541"/>
      <w:docPartObj>
        <w:docPartGallery w:val="Page Numbers (Bottom of Page)"/>
        <w:docPartUnique/>
      </w:docPartObj>
    </w:sdtPr>
    <w:sdtContent>
      <w:p w14:paraId="56559E9E" w14:textId="77777777" w:rsidR="008C054C" w:rsidRDefault="008C054C" w:rsidP="00FD72F8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DB2F8DA" w14:textId="77777777" w:rsidR="008C054C" w:rsidRDefault="008C054C" w:rsidP="008C054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056541475"/>
      <w:docPartObj>
        <w:docPartGallery w:val="Page Numbers (Bottom of Page)"/>
        <w:docPartUnique/>
      </w:docPartObj>
    </w:sdtPr>
    <w:sdtContent>
      <w:p w14:paraId="469BF7D2" w14:textId="77777777" w:rsidR="008C054C" w:rsidRDefault="008C054C" w:rsidP="00FD72F8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87F1538" w14:textId="77777777" w:rsidR="00F44519" w:rsidRDefault="00F44519" w:rsidP="008C054C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35890" w14:textId="77777777" w:rsidR="005D2DC1" w:rsidRDefault="005D2DC1">
      <w:pPr>
        <w:spacing w:after="0" w:line="240" w:lineRule="auto"/>
      </w:pPr>
      <w:r>
        <w:separator/>
      </w:r>
    </w:p>
  </w:footnote>
  <w:footnote w:type="continuationSeparator" w:id="0">
    <w:p w14:paraId="174EBA1A" w14:textId="77777777" w:rsidR="005D2DC1" w:rsidRDefault="005D2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769355">
    <w:abstractNumId w:val="8"/>
  </w:num>
  <w:num w:numId="2" w16cid:durableId="429934448">
    <w:abstractNumId w:val="8"/>
  </w:num>
  <w:num w:numId="3" w16cid:durableId="1022319580">
    <w:abstractNumId w:val="9"/>
  </w:num>
  <w:num w:numId="4" w16cid:durableId="12731982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18522383">
    <w:abstractNumId w:val="10"/>
  </w:num>
  <w:num w:numId="6" w16cid:durableId="1032926334">
    <w:abstractNumId w:val="7"/>
  </w:num>
  <w:num w:numId="7" w16cid:durableId="807167445">
    <w:abstractNumId w:val="6"/>
  </w:num>
  <w:num w:numId="8" w16cid:durableId="815683060">
    <w:abstractNumId w:val="5"/>
  </w:num>
  <w:num w:numId="9" w16cid:durableId="235168914">
    <w:abstractNumId w:val="4"/>
  </w:num>
  <w:num w:numId="10" w16cid:durableId="1556501851">
    <w:abstractNumId w:val="3"/>
  </w:num>
  <w:num w:numId="11" w16cid:durableId="1870945556">
    <w:abstractNumId w:val="2"/>
  </w:num>
  <w:num w:numId="12" w16cid:durableId="1058865932">
    <w:abstractNumId w:val="1"/>
  </w:num>
  <w:num w:numId="13" w16cid:durableId="2118519077">
    <w:abstractNumId w:val="0"/>
  </w:num>
  <w:num w:numId="14" w16cid:durableId="591473305">
    <w:abstractNumId w:val="8"/>
    <w:lvlOverride w:ilvl="0">
      <w:startOverride w:val="1"/>
    </w:lvlOverride>
  </w:num>
  <w:num w:numId="15" w16cid:durableId="1764104956">
    <w:abstractNumId w:val="8"/>
  </w:num>
  <w:num w:numId="16" w16cid:durableId="13643323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3F"/>
    <w:rsid w:val="00011ACF"/>
    <w:rsid w:val="00035BE9"/>
    <w:rsid w:val="00101906"/>
    <w:rsid w:val="00123D51"/>
    <w:rsid w:val="003C4AD4"/>
    <w:rsid w:val="003E52A1"/>
    <w:rsid w:val="003F16A6"/>
    <w:rsid w:val="00445455"/>
    <w:rsid w:val="005D2DC1"/>
    <w:rsid w:val="006E6A3F"/>
    <w:rsid w:val="00704FCB"/>
    <w:rsid w:val="00852C12"/>
    <w:rsid w:val="008B2183"/>
    <w:rsid w:val="008B4431"/>
    <w:rsid w:val="008C054C"/>
    <w:rsid w:val="00A8661F"/>
    <w:rsid w:val="00C06B3D"/>
    <w:rsid w:val="00CE77D0"/>
    <w:rsid w:val="00E2637B"/>
    <w:rsid w:val="00EB4B96"/>
    <w:rsid w:val="00EF59E1"/>
    <w:rsid w:val="00F44519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4095D"/>
  <w15:chartTrackingRefBased/>
  <w15:docId w15:val="{337CEA10-3DEC-084B-BF53-0554A715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5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666660" w:themeColor="text2" w:themeTint="BF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666660" w:themeColor="text2" w:themeTint="BF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4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454541" w:themeColor="text2" w:themeTint="E6"/>
      <w:sz w:val="3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merodepgina">
    <w:name w:val="page number"/>
    <w:basedOn w:val="Fuentedeprrafopredeter"/>
    <w:uiPriority w:val="99"/>
    <w:semiHidden/>
    <w:unhideWhenUsed/>
    <w:rsid w:val="008C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ulinasolorzano/Library/Group%20Containers/UBF8T346G9.Office/User%20Content.localized/Templates.localized/Pra&#769;ctica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Práctica.dotx</Template>
  <TotalTime>22</TotalTime>
  <Pages>2</Pages>
  <Words>16</Words>
  <Characters>90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Solórzano</dc:creator>
  <cp:keywords/>
  <dc:description/>
  <cp:lastModifiedBy>Paulina Solorzano</cp:lastModifiedBy>
  <cp:revision>8</cp:revision>
  <dcterms:created xsi:type="dcterms:W3CDTF">2025-03-06T15:39:00Z</dcterms:created>
  <dcterms:modified xsi:type="dcterms:W3CDTF">2025-03-06T16:42:00Z</dcterms:modified>
</cp:coreProperties>
</file>